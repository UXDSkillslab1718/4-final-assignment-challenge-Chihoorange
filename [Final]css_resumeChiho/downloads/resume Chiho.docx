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D58" w:rsidRPr="00D14341" w:rsidRDefault="00031271">
      <w:pPr>
        <w:pStyle w:val="Contactgegevens"/>
        <w:rPr>
          <w:lang w:val="en-US"/>
        </w:rPr>
      </w:pPr>
      <w:sdt>
        <w:sdtPr>
          <w:rPr>
            <w:lang w:val="en-US"/>
          </w:rPr>
          <w:id w:val="1415969137"/>
          <w:placeholder>
            <w:docPart w:val="FECA60CDE0914D7A8D3708C9DEBBA06E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8510D9" w:rsidRPr="00D14341">
            <w:rPr>
              <w:lang w:val="en-US" w:bidi="nl-NL"/>
            </w:rPr>
            <w:t>[Adres]</w:t>
          </w:r>
        </w:sdtContent>
      </w:sdt>
    </w:p>
    <w:sdt>
      <w:sdtPr>
        <w:rPr>
          <w:lang w:val="en-US"/>
        </w:rPr>
        <w:tag w:val=""/>
        <w:id w:val="1543715586"/>
        <w:placeholder>
          <w:docPart w:val="96BC89E8D2AC4984A4B57A280562A894"/>
        </w:placeholder>
        <w:temporary/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p w:rsidR="00AE3D58" w:rsidRPr="00D14341" w:rsidRDefault="008510D9">
          <w:pPr>
            <w:pStyle w:val="Contactgegevens"/>
            <w:rPr>
              <w:lang w:val="en-US"/>
            </w:rPr>
          </w:pPr>
          <w:r w:rsidRPr="00D14341">
            <w:rPr>
              <w:lang w:val="en-US" w:bidi="nl-NL"/>
            </w:rPr>
            <w:t>[Postcode  plaats]</w:t>
          </w:r>
        </w:p>
      </w:sdtContent>
    </w:sdt>
    <w:p w:rsidR="00AE3D58" w:rsidRPr="00D14341" w:rsidRDefault="00031271">
      <w:pPr>
        <w:pStyle w:val="Contactgegevens"/>
        <w:rPr>
          <w:lang w:val="en-US"/>
        </w:rPr>
      </w:pPr>
      <w:sdt>
        <w:sdtPr>
          <w:rPr>
            <w:lang w:val="en-US"/>
          </w:rPr>
          <w:tag w:val="Telefoon"/>
          <w:id w:val="599758962"/>
          <w:placeholder>
            <w:docPart w:val="076162BF670D4CA98DECD2726DB91CCC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8510D9" w:rsidRPr="00D14341">
            <w:rPr>
              <w:lang w:val="en-US" w:bidi="nl-NL"/>
            </w:rPr>
            <w:t>[Telefoon]</w:t>
          </w:r>
        </w:sdtContent>
      </w:sdt>
      <w:r w:rsidR="008510D9" w:rsidRPr="00D14341">
        <w:rPr>
          <w:lang w:val="en-US" w:bidi="nl-NL"/>
        </w:rPr>
        <w:t xml:space="preserve"> | </w:t>
      </w:r>
      <w:sdt>
        <w:sdtPr>
          <w:rPr>
            <w:lang w:val="en-US"/>
          </w:rPr>
          <w:tag w:val="Website"/>
          <w:id w:val="48967594"/>
          <w:placeholder>
            <w:docPart w:val="AF45D374E7F84DE59855508343ED9A03"/>
          </w:placeholder>
          <w:temporary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510D9" w:rsidRPr="00D14341">
            <w:rPr>
              <w:lang w:val="en-US" w:bidi="nl-NL"/>
            </w:rPr>
            <w:t>[Website]</w:t>
          </w:r>
        </w:sdtContent>
      </w:sdt>
    </w:p>
    <w:sdt>
      <w:sdtPr>
        <w:rPr>
          <w:rStyle w:val="Nadruk"/>
          <w:lang w:val="en-US"/>
        </w:rPr>
        <w:tag w:val=""/>
        <w:id w:val="1889536063"/>
        <w:placeholder>
          <w:docPart w:val="07903C2E3FE849D68A917F07D44F6D22"/>
        </w:placeholder>
        <w:temporary/>
        <w:showingPlcHdr/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 w:multiLine="1"/>
      </w:sdtPr>
      <w:sdtEndPr>
        <w:rPr>
          <w:rStyle w:val="Nadruk"/>
        </w:rPr>
      </w:sdtEndPr>
      <w:sdtContent>
        <w:p w:rsidR="00AE3D58" w:rsidRPr="00D14341" w:rsidRDefault="008510D9">
          <w:pPr>
            <w:pStyle w:val="Contactgegevens"/>
            <w:rPr>
              <w:rStyle w:val="Nadruk"/>
              <w:lang w:val="en-US"/>
            </w:rPr>
          </w:pPr>
          <w:r w:rsidRPr="00D14341">
            <w:rPr>
              <w:rStyle w:val="Nadruk"/>
              <w:lang w:val="en-US" w:bidi="nl-NL"/>
            </w:rPr>
            <w:t>[E-mail]</w:t>
          </w:r>
        </w:p>
      </w:sdtContent>
    </w:sdt>
    <w:sdt>
      <w:sdtPr>
        <w:rPr>
          <w:lang w:val="en-US"/>
        </w:rPr>
        <w:alias w:val="Uw naam"/>
        <w:tag w:val=""/>
        <w:id w:val="-574512284"/>
        <w:placeholder>
          <w:docPart w:val="459F89E34851431486ED8E5826D4A59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E3D58" w:rsidRPr="00D14341" w:rsidRDefault="00D14341">
          <w:pPr>
            <w:pStyle w:val="Naam"/>
            <w:rPr>
              <w:lang w:val="en-US"/>
            </w:rPr>
          </w:pPr>
          <w:r w:rsidRPr="00D14341">
            <w:rPr>
              <w:lang w:val="en-US"/>
            </w:rPr>
            <w:t>Chiho</w:t>
          </w:r>
        </w:p>
      </w:sdtContent>
    </w:sdt>
    <w:tbl>
      <w:tblPr>
        <w:tblStyle w:val="Cv-tabel"/>
        <w:tblW w:w="5000" w:type="pct"/>
        <w:tblLook w:val="04A0" w:firstRow="1" w:lastRow="0" w:firstColumn="1" w:lastColumn="0" w:noHBand="0" w:noVBand="1"/>
        <w:tblCaption w:val="Cv-tekst"/>
        <w:tblDescription w:val="Cv"/>
      </w:tblPr>
      <w:tblGrid>
        <w:gridCol w:w="1771"/>
        <w:gridCol w:w="445"/>
        <w:gridCol w:w="7530"/>
      </w:tblGrid>
      <w:tr w:rsidR="00AE3D58" w:rsidRPr="00D14341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 w:rsidRPr="00D14341">
              <w:rPr>
                <w:lang w:val="en-US" w:bidi="nl-NL"/>
              </w:rPr>
              <w:t>About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lang w:val="en-US"/>
              </w:rPr>
              <w:id w:val="-234705391"/>
              <w:placeholder>
                <w:docPart w:val="E09831F1F3E44734AB1605F1F2FC550B"/>
              </w:placeholder>
              <w:temporary/>
              <w:showingPlcHdr/>
              <w15:color w:val="C0C0C0"/>
              <w15:appearance w15:val="hidden"/>
            </w:sdtPr>
            <w:sdtEndPr/>
            <w:sdtContent>
              <w:p w:rsidR="00AE3D58" w:rsidRPr="00D14341" w:rsidRDefault="008510D9">
                <w:pPr>
                  <w:rPr>
                    <w:lang w:val="en-US"/>
                  </w:rPr>
                </w:pPr>
                <w:r w:rsidRPr="00D14341">
                  <w:rPr>
                    <w:lang w:val="en-US" w:bidi="nl-NL"/>
                  </w:rPr>
                  <w:t xml:space="preserve">Bekijk de paar snelle tips hieronder om u op weg te helpen. Vervang de tekst van een tip door uw eigen tekst door erop te klikken en te beginnen met typen. </w:t>
                </w:r>
              </w:p>
              <w:p w:rsidR="00AE3D58" w:rsidRPr="00D14341" w:rsidRDefault="008510D9">
                <w:pPr>
                  <w:rPr>
                    <w:lang w:val="en-US"/>
                  </w:rPr>
                </w:pPr>
                <w:r w:rsidRPr="00D14341">
                  <w:rPr>
                    <w:lang w:val="en-US" w:bidi="nl-NL"/>
                  </w:rPr>
                  <w:t>Bekijk op het tabblad Ontwerpen van het lint de galerieën Thema's, Kleuren en Lettertypen om met één klik een aangepaste opmaak te krijgen.</w:t>
                </w:r>
              </w:p>
              <w:p w:rsidR="00AE3D58" w:rsidRPr="00D14341" w:rsidRDefault="008510D9">
                <w:pPr>
                  <w:rPr>
                    <w:lang w:val="en-US"/>
                  </w:rPr>
                </w:pPr>
                <w:r w:rsidRPr="00D14341">
                  <w:rPr>
                    <w:lang w:val="en-US" w:bidi="nl-NL"/>
                  </w:rPr>
                  <w:t>Wilt u nog een ervaring, opleiding of referentie invoeren? Geen probleem. Klik in de voorbeelditems hieronder en klik op het plusteken dat wordt weergegeven.</w:t>
                </w:r>
              </w:p>
            </w:sdtContent>
          </w:sdt>
        </w:tc>
      </w:tr>
      <w:tr w:rsidR="00AE3D58" w:rsidRPr="00D14341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 w:rsidRPr="00D14341">
              <w:rPr>
                <w:lang w:val="en-US" w:bidi="nl-NL"/>
              </w:rPr>
              <w:t>Work Experience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en-US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1211531560"/>
                  <w:placeholder>
                    <w:docPart w:val="03FC9A3C15C74B338F2A736F6EF2C507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Project Manager</w:t>
                    </w:r>
                  </w:p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Company:</w:t>
                    </w:r>
                  </w:p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Address:</w:t>
                    </w:r>
                  </w:p>
                  <w:p w:rsidR="00D14341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Duration:</w:t>
                    </w:r>
                  </w:p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Key contributions: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1384910237"/>
                  <w:placeholder>
                    <w:docPart w:val="03FC9A3C15C74B338F2A736F6EF2C507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Assistant Graphic Designer</w:t>
                    </w:r>
                  </w:p>
                  <w:p w:rsidR="00D14341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Company:</w:t>
                    </w:r>
                  </w:p>
                  <w:p w:rsidR="00D14341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Address:</w:t>
                    </w:r>
                  </w:p>
                  <w:p w:rsidR="00D14341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Duration:</w:t>
                    </w:r>
                  </w:p>
                  <w:p w:rsidR="00AE3D58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Key contributions:</w:t>
                    </w:r>
                  </w:p>
                </w:sdtContent>
              </w:sdt>
            </w:sdtContent>
          </w:sdt>
        </w:tc>
      </w:tr>
      <w:tr w:rsidR="00AE3D58" w:rsidRPr="00D14341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 w:rsidRPr="00D14341">
              <w:rPr>
                <w:lang w:val="en-US" w:bidi="nl-NL"/>
              </w:rPr>
              <w:t>Skills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lang w:val="en-US"/>
              </w:rPr>
              <w:id w:val="-1116827610"/>
              <w15:repeatingSection/>
            </w:sdtPr>
            <w:sdtContent>
              <w:p w:rsidR="00AE3D58" w:rsidRPr="00D14341" w:rsidRDefault="00D14341">
                <w:pPr>
                  <w:pStyle w:val="Cv-tekst"/>
                  <w:rPr>
                    <w:lang w:val="en-US"/>
                  </w:rPr>
                </w:pPr>
                <w:r w:rsidRPr="00D14341">
                  <w:rPr>
                    <w:lang w:val="en-US"/>
                  </w:rPr>
                  <w:t>Microsoft Word</w:t>
                </w:r>
              </w:p>
              <w:sdt>
                <w:sdtPr>
                  <w:rPr>
                    <w:lang w:val="en-US"/>
                  </w:rPr>
                  <w:id w:val="664589972"/>
                  <w:placeholder>
                    <w:docPart w:val="BF22B112524F4A7599C6245B5A663164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Microsoft Excel</w:t>
                    </w:r>
                  </w:p>
                </w:sdtContent>
              </w:sdt>
              <w:sdt>
                <w:sdtPr>
                  <w:rPr>
                    <w:lang w:val="en-US"/>
                  </w:rPr>
                  <w:id w:val="1641603760"/>
                  <w:placeholder>
                    <w:docPart w:val="BF22B112524F4A7599C6245B5A663164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Microsoft PowerPoint</w:t>
                    </w:r>
                  </w:p>
                </w:sdtContent>
              </w:sdt>
              <w:sdt>
                <w:sdtPr>
                  <w:rPr>
                    <w:lang w:val="en-US"/>
                  </w:rPr>
                  <w:id w:val="969394295"/>
                  <w:placeholder>
                    <w:docPart w:val="BF22B112524F4A7599C6245B5A663164"/>
                  </w:placeholder>
                  <w15:repeatingSectionItem/>
                </w:sdtPr>
                <w:sdtEndPr/>
                <w:sdtContent>
                  <w:p w:rsidR="00D14341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Adobe Photoshop</w:t>
                    </w:r>
                  </w:p>
                </w:sdtContent>
              </w:sdt>
              <w:sdt>
                <w:sdtPr>
                  <w:rPr>
                    <w:lang w:val="en-US"/>
                  </w:rPr>
                  <w:id w:val="1191416769"/>
                  <w:placeholder>
                    <w:docPart w:val="5650EBE459CC4FE5B6DBD7D9DEE59E0C"/>
                  </w:placeholder>
                  <w15:repeatingSectionItem/>
                </w:sdtPr>
                <w:sdtContent>
                  <w:p w:rsidR="00AE3D58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Adobe Illustrator</w:t>
                    </w:r>
                  </w:p>
                </w:sdtContent>
              </w:sdt>
            </w:sdtContent>
          </w:sdt>
        </w:tc>
      </w:tr>
      <w:tr w:rsidR="00D14341" w:rsidRPr="00D14341" w:rsidTr="0010331C">
        <w:tc>
          <w:tcPr>
            <w:tcW w:w="1771" w:type="dxa"/>
          </w:tcPr>
          <w:p w:rsidR="00D14341" w:rsidRPr="00D14341" w:rsidRDefault="00D14341" w:rsidP="00D14341">
            <w:pPr>
              <w:pStyle w:val="Kop1"/>
              <w:rPr>
                <w:lang w:val="en-US" w:bidi="nl-NL"/>
              </w:rPr>
            </w:pPr>
            <w:r w:rsidRPr="00D14341">
              <w:rPr>
                <w:lang w:val="en-US" w:bidi="nl-NL"/>
              </w:rPr>
              <w:t>Language</w:t>
            </w:r>
          </w:p>
        </w:tc>
        <w:tc>
          <w:tcPr>
            <w:tcW w:w="445" w:type="dxa"/>
          </w:tcPr>
          <w:p w:rsidR="00D14341" w:rsidRPr="00D14341" w:rsidRDefault="00D14341" w:rsidP="00D14341">
            <w:pPr>
              <w:pStyle w:val="Kop1"/>
              <w:rPr>
                <w:lang w:val="en-US"/>
              </w:rPr>
            </w:pPr>
          </w:p>
        </w:tc>
        <w:tc>
          <w:tcPr>
            <w:tcW w:w="7530" w:type="dxa"/>
          </w:tcPr>
          <w:p w:rsidR="00D14341" w:rsidRPr="00D14341" w:rsidRDefault="00D14341">
            <w:pPr>
              <w:pStyle w:val="Cv-tekst"/>
              <w:rPr>
                <w:lang w:val="en-US"/>
              </w:rPr>
            </w:pPr>
            <w:r w:rsidRPr="00D14341">
              <w:rPr>
                <w:lang w:val="en-US"/>
              </w:rPr>
              <w:t>Japanese [Native]</w:t>
            </w:r>
          </w:p>
          <w:p w:rsidR="00D14341" w:rsidRPr="00D14341" w:rsidRDefault="00D14341">
            <w:pPr>
              <w:pStyle w:val="Cv-tekst"/>
              <w:rPr>
                <w:lang w:val="en-US"/>
              </w:rPr>
            </w:pPr>
            <w:r w:rsidRPr="00D14341">
              <w:rPr>
                <w:lang w:val="en-US"/>
              </w:rPr>
              <w:t>English Upper intermediate</w:t>
            </w:r>
          </w:p>
        </w:tc>
      </w:tr>
      <w:tr w:rsidR="00AE3D58" w:rsidRPr="00D14341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 w:rsidRPr="00D14341">
              <w:rPr>
                <w:lang w:val="en-US" w:bidi="nl-NL"/>
              </w:rPr>
              <w:t>Education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en-US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830493898"/>
                  <w:placeholder>
                    <w:docPart w:val="0690F9BD185845ABB5AD736E63880B28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Shinshu University</w:t>
                    </w:r>
                  </w:p>
                  <w:p w:rsidR="00AE3D58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Address: Matsumoto, Japan</w:t>
                    </w:r>
                    <w:r w:rsidRPr="00D14341">
                      <w:rPr>
                        <w:lang w:val="en-US"/>
                      </w:rPr>
                      <w:br/>
                      <w:t>Economic</w:t>
                    </w:r>
                    <w:r w:rsidRPr="00D14341">
                      <w:rPr>
                        <w:lang w:val="en-US"/>
                      </w:rPr>
                      <w:br/>
                      <w:t>Graduation: 2015. Mar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1946963517"/>
                  <w:placeholder>
                    <w:docPart w:val="7521BD00D585469AB6A52737A0BCE1DE"/>
                  </w:placeholder>
                  <w15:repeatingSectionItem/>
                </w:sdtPr>
                <w:sdtContent>
                  <w:p w:rsidR="00D14341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saxion university of applied science</w:t>
                    </w:r>
                  </w:p>
                  <w:p w:rsidR="00D14341" w:rsidRPr="00D14341" w:rsidRDefault="00D14341">
                    <w:pPr>
                      <w:pStyle w:val="Cv-tekst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 xml:space="preserve">Address: </w:t>
                    </w:r>
                    <w:r>
                      <w:rPr>
                        <w:lang w:val="en-US"/>
                      </w:rPr>
                      <w:t>Deventer, the Netherlands</w:t>
                    </w:r>
                    <w:r w:rsidRPr="00D14341"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>Preparation Course 1718</w:t>
                    </w:r>
                    <w:r w:rsidRPr="00D14341">
                      <w:rPr>
                        <w:lang w:val="en-US"/>
                      </w:rPr>
                      <w:br/>
                      <w:t xml:space="preserve">Graduation: </w:t>
                    </w:r>
                    <w:r>
                      <w:rPr>
                        <w:lang w:val="en-US"/>
                      </w:rPr>
                      <w:t>2018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1265197789"/>
                  <w:placeholder>
                    <w:docPart w:val="0690F9BD185845ABB5AD736E63880B28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 w:rsidRPr="00D14341">
                      <w:rPr>
                        <w:lang w:val="en-US"/>
                      </w:rPr>
                      <w:t>The Hague university of Applied science</w:t>
                    </w:r>
                  </w:p>
                  <w:p w:rsid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Address: Den Haag, the Netherlands</w:t>
                    </w:r>
                  </w:p>
                  <w:p w:rsid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User Experience Design</w:t>
                    </w:r>
                  </w:p>
                  <w:p w:rsidR="00AE3D58" w:rsidRPr="00D14341" w:rsidRDefault="00D14341" w:rsidP="00D14341">
                    <w:pPr>
                      <w:pStyle w:val="Cv-teks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Graduation: --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10331C" w:rsidRPr="00D14341" w:rsidRDefault="0010331C">
      <w:pPr>
        <w:rPr>
          <w:lang w:val="en-US"/>
        </w:rPr>
      </w:pPr>
      <w:r w:rsidRPr="00D14341">
        <w:rPr>
          <w:caps/>
          <w:lang w:val="en-US"/>
        </w:rPr>
        <w:lastRenderedPageBreak/>
        <w:br w:type="page"/>
      </w:r>
    </w:p>
    <w:tbl>
      <w:tblPr>
        <w:tblStyle w:val="Cv-tabel"/>
        <w:tblW w:w="5000" w:type="pct"/>
        <w:tblLook w:val="04A0" w:firstRow="1" w:lastRow="0" w:firstColumn="1" w:lastColumn="0" w:noHBand="0" w:noVBand="1"/>
        <w:tblCaption w:val="Cv-tekst"/>
        <w:tblDescription w:val="Cv"/>
      </w:tblPr>
      <w:tblGrid>
        <w:gridCol w:w="1771"/>
        <w:gridCol w:w="445"/>
        <w:gridCol w:w="7530"/>
      </w:tblGrid>
      <w:tr w:rsidR="00AE3D58" w:rsidRPr="00D14341" w:rsidTr="0010331C">
        <w:tc>
          <w:tcPr>
            <w:tcW w:w="1771" w:type="dxa"/>
          </w:tcPr>
          <w:p w:rsidR="00AE3D58" w:rsidRPr="00D14341" w:rsidRDefault="00D14341">
            <w:pPr>
              <w:pStyle w:val="Kop1"/>
              <w:rPr>
                <w:lang w:val="en-US"/>
              </w:rPr>
            </w:pPr>
            <w:r>
              <w:rPr>
                <w:lang w:val="en-US" w:bidi="nl-NL"/>
              </w:rPr>
              <w:lastRenderedPageBreak/>
              <w:t>Portfolio</w:t>
            </w:r>
          </w:p>
        </w:tc>
        <w:tc>
          <w:tcPr>
            <w:tcW w:w="445" w:type="dxa"/>
          </w:tcPr>
          <w:p w:rsidR="00AE3D58" w:rsidRPr="00D14341" w:rsidRDefault="00AE3D58">
            <w:pPr>
              <w:rPr>
                <w:lang w:val="en-US"/>
              </w:rPr>
            </w:pPr>
          </w:p>
        </w:tc>
        <w:tc>
          <w:tcPr>
            <w:tcW w:w="7530" w:type="dxa"/>
          </w:tcPr>
          <w:sdt>
            <w:sdtPr>
              <w:rPr>
                <w:lang w:val="en-US"/>
              </w:rPr>
              <w:id w:val="-691765356"/>
              <w15:repeatingSection/>
            </w:sdtPr>
            <w:sdtEnd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sdtEndPr>
            <w:sdtContent>
              <w:sdt>
                <w:sdtPr>
                  <w:rPr>
                    <w:lang w:val="en-US"/>
                  </w:rPr>
                  <w:id w:val="-1126388115"/>
                  <w:placeholder>
                    <w:docPart w:val="0690F9BD185845ABB5AD736E63880B28"/>
                  </w:placeholder>
                  <w15:repeatingSectionItem/>
                </w:sdtPr>
                <w:sdtEnd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sdtEndPr>
                <w:sdtContent>
                  <w:p w:rsidR="00AE3D58" w:rsidRPr="00D14341" w:rsidRDefault="00D14341" w:rsidP="00D14341">
                    <w:pPr>
                      <w:pStyle w:val="Kop2"/>
                    </w:pPr>
                    <w:r>
                      <w:rPr>
                        <w:lang w:val="en-US"/>
                      </w:rPr>
                      <w:t>2016 assistant graphic designer</w:t>
                    </w:r>
                  </w:p>
                  <w:sdt>
                    <w:sdtPr>
                      <w:rPr>
                        <w:lang w:val="en-US"/>
                      </w:rPr>
                      <w:id w:val="1437799257"/>
                      <w:placeholder>
                        <w:docPart w:val="081ADB8A4D1C4DC2A53B4B8285EEC8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AE3D58" w:rsidRPr="00D14341" w:rsidRDefault="008510D9">
                        <w:pPr>
                          <w:rPr>
                            <w:lang w:val="en-US"/>
                          </w:rPr>
                        </w:pPr>
                        <w:r w:rsidRPr="00D14341">
                          <w:rPr>
                            <w:lang w:val="en-US" w:bidi="nl-NL"/>
                          </w:rPr>
                          <w:t>U kunt hier uw cijfergemiddelde opnemen en een kort overzicht van relevante studieopdrachten, beurzen en studieprogramma's.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en-US"/>
                    <w14:ligatures w14:val="none"/>
                  </w:rPr>
                  <w:id w:val="-2023390931"/>
                  <w:placeholder>
                    <w:docPart w:val="0690F9BD185845ABB5AD736E63880B28"/>
                  </w:placeholder>
                  <w15:repeatingSectionItem/>
                </w:sdtPr>
                <w:sdtEndPr/>
                <w:sdtContent>
                  <w:p w:rsidR="00AE3D58" w:rsidRPr="00D14341" w:rsidRDefault="00D14341">
                    <w:pPr>
                      <w:pStyle w:val="Kop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2018</w:t>
                    </w:r>
                  </w:p>
                  <w:sdt>
                    <w:sdtPr>
                      <w:rPr>
                        <w:lang w:val="en-US"/>
                      </w:rPr>
                      <w:id w:val="-1980601557"/>
                      <w:placeholder>
                        <w:docPart w:val="081ADB8A4D1C4DC2A53B4B8285EEC8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AE3D58" w:rsidRPr="00D14341" w:rsidRDefault="008510D9">
                        <w:pPr>
                          <w:rPr>
                            <w:lang w:val="en-US"/>
                          </w:rPr>
                        </w:pPr>
                        <w:r w:rsidRPr="00D14341">
                          <w:rPr>
                            <w:lang w:val="en-US" w:bidi="nl-NL"/>
                          </w:rPr>
                          <w:t>U kunt hier uw cijfergemiddelde opnemen en een kort overzicht van relevante studieopdrachten, beurzen en studieprogramma's.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rPr>
          <w:lang w:val="en-US"/>
        </w:rPr>
      </w:pPr>
    </w:p>
    <w:p w:rsidR="00DC52E1" w:rsidRPr="00D14341" w:rsidRDefault="00DC52E1" w:rsidP="00DC52E1">
      <w:pPr>
        <w:jc w:val="right"/>
        <w:rPr>
          <w:lang w:val="en-US"/>
        </w:rPr>
      </w:pPr>
    </w:p>
    <w:p w:rsidR="00AE3D58" w:rsidRPr="00D14341" w:rsidRDefault="00AE3D58" w:rsidP="00DC52E1">
      <w:pPr>
        <w:rPr>
          <w:lang w:val="en-US"/>
        </w:rPr>
      </w:pPr>
    </w:p>
    <w:sectPr w:rsidR="00AE3D58" w:rsidRPr="00D14341" w:rsidSect="00DC52E1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271" w:rsidRDefault="00031271">
      <w:pPr>
        <w:spacing w:before="0" w:after="0" w:line="240" w:lineRule="auto"/>
      </w:pPr>
      <w:r>
        <w:separator/>
      </w:r>
    </w:p>
  </w:endnote>
  <w:endnote w:type="continuationSeparator" w:id="0">
    <w:p w:rsidR="00031271" w:rsidRDefault="00031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Voetteksttabel"/>
    </w:tblPr>
    <w:tblGrid>
      <w:gridCol w:w="4875"/>
      <w:gridCol w:w="4871"/>
    </w:tblGrid>
    <w:tr w:rsidR="00AE3D58">
      <w:tc>
        <w:tcPr>
          <w:tcW w:w="5148" w:type="dxa"/>
        </w:tcPr>
        <w:p w:rsidR="00AE3D58" w:rsidRDefault="008510D9">
          <w:pPr>
            <w:pStyle w:val="Voettekst"/>
          </w:pPr>
          <w:r>
            <w:rPr>
              <w:lang w:bidi="nl-NL"/>
            </w:rPr>
            <w:t xml:space="preserve">Pagina | </w:t>
          </w: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D14341">
            <w:rPr>
              <w:noProof/>
              <w:lang w:bidi="nl-NL"/>
            </w:rPr>
            <w:t>3</w:t>
          </w:r>
          <w:r>
            <w:rPr>
              <w:lang w:bidi="nl-NL"/>
            </w:rPr>
            <w:fldChar w:fldCharType="end"/>
          </w:r>
        </w:p>
      </w:tc>
      <w:sdt>
        <w:sdtPr>
          <w:alias w:val="Uw naam"/>
          <w:tag w:val=""/>
          <w:id w:val="-1352728942"/>
          <w:placeholder>
            <w:docPart w:val="081ADB8A4D1C4DC2A53B4B8285EEC8E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AE3D58" w:rsidRDefault="00D14341">
              <w:pPr>
                <w:pStyle w:val="Voettekst"/>
                <w:jc w:val="right"/>
              </w:pPr>
              <w:r>
                <w:rPr>
                  <w:lang w:val="en-GB"/>
                </w:rPr>
                <w:t>Chiho</w:t>
              </w:r>
            </w:p>
          </w:tc>
        </w:sdtContent>
      </w:sdt>
    </w:tr>
  </w:tbl>
  <w:p w:rsidR="00AE3D58" w:rsidRDefault="00AE3D5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271" w:rsidRDefault="00031271">
      <w:pPr>
        <w:spacing w:before="0" w:after="0" w:line="240" w:lineRule="auto"/>
      </w:pPr>
      <w:r>
        <w:separator/>
      </w:r>
    </w:p>
  </w:footnote>
  <w:footnote w:type="continuationSeparator" w:id="0">
    <w:p w:rsidR="00031271" w:rsidRDefault="000312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41"/>
    <w:rsid w:val="00031271"/>
    <w:rsid w:val="0010331C"/>
    <w:rsid w:val="003C3E1B"/>
    <w:rsid w:val="008510D9"/>
    <w:rsid w:val="00AE3D58"/>
    <w:rsid w:val="00D14341"/>
    <w:rsid w:val="00DC52E1"/>
    <w:rsid w:val="00E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B5255"/>
  <w15:chartTrackingRefBased/>
  <w15:docId w15:val="{2AB16EA5-4498-4B59-A8FC-9C7DE6F7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nl-NL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kern w:val="20"/>
    </w:rPr>
  </w:style>
  <w:style w:type="paragraph" w:styleId="Kop1">
    <w:name w:val="heading 1"/>
    <w:basedOn w:val="Standaard"/>
    <w:next w:val="Standaard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FB6215" w:themeColor="accent1"/>
      <w:sz w:val="21"/>
      <w:szCs w:val="21"/>
    </w:rPr>
  </w:style>
  <w:style w:type="paragraph" w:styleId="Kop2">
    <w:name w:val="heading 2"/>
    <w:basedOn w:val="Standaard"/>
    <w:next w:val="Standaard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B6215" w:themeColor="accent1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B6215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52D02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52D02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1"/>
    <w:unhideWhenUsed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1"/>
    <w:rPr>
      <w:kern w:val="20"/>
    </w:rPr>
  </w:style>
  <w:style w:type="paragraph" w:customStyle="1" w:styleId="Cv-tekst">
    <w:name w:val="Cv-tekst"/>
    <w:basedOn w:val="Standaard"/>
    <w:qFormat/>
    <w:pPr>
      <w:spacing w:after="40"/>
      <w:ind w:right="144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FB6215" w:themeColor="accent1"/>
      <w:kern w:val="20"/>
      <w14:ligatures w14:val="standardContextual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i/>
      <w:iCs/>
      <w:color w:val="FB6215" w:themeColor="accent1"/>
      <w:kern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852D02" w:themeColor="accent1" w:themeShade="7F"/>
      <w:kern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852D02" w:themeColor="accent1" w:themeShade="7F"/>
      <w:kern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Cv-tabel">
    <w:name w:val="Cv-tabel"/>
    <w:basedOn w:val="Standaardtabel"/>
    <w:uiPriority w:val="99"/>
    <w:tblPr>
      <w:tblBorders>
        <w:insideH w:val="single" w:sz="4" w:space="0" w:color="FB621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Brieftabel">
    <w:name w:val="Brieftabel"/>
    <w:basedOn w:val="Standaardtabe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FB6215" w:themeColor="accent1"/>
        <w:sz w:val="22"/>
      </w:rPr>
    </w:tblStylePr>
    <w:tblStylePr w:type="firstCol">
      <w:rPr>
        <w:b/>
      </w:rPr>
    </w:tblStylePr>
  </w:style>
  <w:style w:type="character" w:styleId="Nadruk">
    <w:name w:val="Emphasis"/>
    <w:basedOn w:val="Standaardalinea-lettertype"/>
    <w:unhideWhenUsed/>
    <w:qFormat/>
    <w:rPr>
      <w:color w:val="FB6215" w:themeColor="accent1"/>
    </w:rPr>
  </w:style>
  <w:style w:type="paragraph" w:customStyle="1" w:styleId="Contactgegevens">
    <w:name w:val="Contactgegevens"/>
    <w:basedOn w:val="Standaard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am">
    <w:name w:val="Naam"/>
    <w:basedOn w:val="Standaard"/>
    <w:next w:val="Standaard"/>
    <w:qFormat/>
    <w:pPr>
      <w:pBdr>
        <w:top w:val="single" w:sz="4" w:space="4" w:color="FB6215" w:themeColor="accent1"/>
        <w:left w:val="single" w:sz="4" w:space="6" w:color="FB6215" w:themeColor="accent1"/>
        <w:bottom w:val="single" w:sz="4" w:space="4" w:color="FB6215" w:themeColor="accent1"/>
        <w:right w:val="single" w:sz="4" w:space="6" w:color="FB6215" w:themeColor="accent1"/>
      </w:pBdr>
      <w:shd w:val="clear" w:color="auto" w:fill="FB621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ho\AppData\Roaming\Microsoft\Sjablonen\Functioneel%20cv%20(eenvoudig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CA60CDE0914D7A8D3708C9DEBBA0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B089F2-E4E1-4401-8755-90DC95B196E2}"/>
      </w:docPartPr>
      <w:docPartBody>
        <w:p w:rsidR="00000000" w:rsidRDefault="005846C8">
          <w:pPr>
            <w:pStyle w:val="FECA60CDE0914D7A8D3708C9DEBBA06E"/>
          </w:pPr>
          <w:r>
            <w:rPr>
              <w:lang w:bidi="nl-NL"/>
            </w:rPr>
            <w:t>[Adres]</w:t>
          </w:r>
        </w:p>
      </w:docPartBody>
    </w:docPart>
    <w:docPart>
      <w:docPartPr>
        <w:name w:val="96BC89E8D2AC4984A4B57A280562A8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EA9080-60EB-4B1F-8A90-8D811CB3E5FC}"/>
      </w:docPartPr>
      <w:docPartBody>
        <w:p w:rsidR="00000000" w:rsidRDefault="005846C8">
          <w:pPr>
            <w:pStyle w:val="96BC89E8D2AC4984A4B57A280562A894"/>
          </w:pPr>
          <w:r>
            <w:rPr>
              <w:lang w:bidi="nl-NL"/>
            </w:rPr>
            <w:t>[Postcode  plaats]</w:t>
          </w:r>
        </w:p>
      </w:docPartBody>
    </w:docPart>
    <w:docPart>
      <w:docPartPr>
        <w:name w:val="076162BF670D4CA98DECD2726DB91C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674A51-E13F-4ABF-826D-37C023041FC3}"/>
      </w:docPartPr>
      <w:docPartBody>
        <w:p w:rsidR="00000000" w:rsidRDefault="005846C8">
          <w:pPr>
            <w:pStyle w:val="076162BF670D4CA98DECD2726DB91CCC"/>
          </w:pPr>
          <w:r>
            <w:rPr>
              <w:lang w:bidi="nl-NL"/>
            </w:rPr>
            <w:t>[Telefoon]</w:t>
          </w:r>
        </w:p>
      </w:docPartBody>
    </w:docPart>
    <w:docPart>
      <w:docPartPr>
        <w:name w:val="AF45D374E7F84DE59855508343ED9A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ACC2E4-0DE8-487C-880F-3263C023FDBB}"/>
      </w:docPartPr>
      <w:docPartBody>
        <w:p w:rsidR="00000000" w:rsidRDefault="005846C8">
          <w:pPr>
            <w:pStyle w:val="AF45D374E7F84DE59855508343ED9A03"/>
          </w:pPr>
          <w:r>
            <w:rPr>
              <w:lang w:bidi="nl-NL"/>
            </w:rPr>
            <w:t>[Website]</w:t>
          </w:r>
        </w:p>
      </w:docPartBody>
    </w:docPart>
    <w:docPart>
      <w:docPartPr>
        <w:name w:val="07903C2E3FE849D68A917F07D44F6D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A56C3F-F5E3-42B1-815E-1975AE40CDEE}"/>
      </w:docPartPr>
      <w:docPartBody>
        <w:p w:rsidR="00000000" w:rsidRDefault="005846C8">
          <w:pPr>
            <w:pStyle w:val="07903C2E3FE849D68A917F07D44F6D22"/>
          </w:pPr>
          <w:r>
            <w:rPr>
              <w:rStyle w:val="Nadruk"/>
              <w:lang w:bidi="nl-NL"/>
            </w:rPr>
            <w:t>[E-mail]</w:t>
          </w:r>
        </w:p>
      </w:docPartBody>
    </w:docPart>
    <w:docPart>
      <w:docPartPr>
        <w:name w:val="459F89E34851431486ED8E5826D4A5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A3B561-89DF-4A69-AF6B-96677B23DCD2}"/>
      </w:docPartPr>
      <w:docPartBody>
        <w:p w:rsidR="00000000" w:rsidRDefault="005846C8">
          <w:pPr>
            <w:pStyle w:val="459F89E34851431486ED8E5826D4A597"/>
          </w:pPr>
          <w:r>
            <w:rPr>
              <w:rStyle w:val="Tekstvantijdelijkeaanduiding"/>
              <w:lang w:bidi="nl-NL"/>
            </w:rPr>
            <w:t>[Auteur]</w:t>
          </w:r>
        </w:p>
      </w:docPartBody>
    </w:docPart>
    <w:docPart>
      <w:docPartPr>
        <w:name w:val="E09831F1F3E44734AB1605F1F2FC55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CF3F42-F08D-4DCF-A6BE-3EC5DAF40843}"/>
      </w:docPartPr>
      <w:docPartBody>
        <w:p w:rsidR="00EC1992" w:rsidRDefault="005846C8">
          <w:r>
            <w:rPr>
              <w:lang w:bidi="nl-NL"/>
            </w:rPr>
            <w:t xml:space="preserve">Bekijk de paar snelle tips hieronder om u op weg te helpen. Vervang de tekst van een tip door uw eigen tekst door erop te klikken en te beginnen met typen. </w:t>
          </w:r>
        </w:p>
        <w:p w:rsidR="00EC1992" w:rsidRDefault="005846C8">
          <w:r>
            <w:rPr>
              <w:lang w:bidi="nl-NL"/>
            </w:rPr>
            <w:t xml:space="preserve">Bekijk op het tabblad Ontwerpen van het </w:t>
          </w:r>
          <w:r>
            <w:rPr>
              <w:lang w:bidi="nl-NL"/>
            </w:rPr>
            <w:t>lint de galerieën Thema's, Kleuren en Lettertypen om met één klik een aangepaste opmaak te krijgen.</w:t>
          </w:r>
        </w:p>
        <w:p w:rsidR="00000000" w:rsidRDefault="005846C8">
          <w:pPr>
            <w:pStyle w:val="E09831F1F3E44734AB1605F1F2FC550B"/>
          </w:pPr>
          <w:r>
            <w:rPr>
              <w:lang w:bidi="nl-NL"/>
            </w:rPr>
            <w:t>Wilt u nog een ervaring, opleiding of referentie invoeren? Geen probleem. Klik in de voorbeelditems hieronder en klik op het plusteken dat wordt weergegeven</w:t>
          </w:r>
          <w:r>
            <w:rPr>
              <w:lang w:bidi="nl-NL"/>
            </w:rPr>
            <w:t>.</w:t>
          </w:r>
        </w:p>
      </w:docPartBody>
    </w:docPart>
    <w:docPart>
      <w:docPartPr>
        <w:name w:val="03FC9A3C15C74B338F2A736F6EF2C5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3FFA1C-B143-4557-B7D4-9415129BA9D4}"/>
      </w:docPartPr>
      <w:docPartBody>
        <w:p w:rsidR="00000000" w:rsidRDefault="005846C8">
          <w:pPr>
            <w:pStyle w:val="03FC9A3C15C74B338F2A736F6EF2C507"/>
          </w:pPr>
          <w:r>
            <w:rPr>
              <w:rStyle w:val="Tekstvantijdelijkeaanduiding"/>
              <w:lang w:bidi="nl-NL"/>
            </w:rPr>
            <w:t>[vakgebied</w:t>
          </w:r>
        </w:p>
      </w:docPartBody>
    </w:docPart>
    <w:docPart>
      <w:docPartPr>
        <w:name w:val="BF22B112524F4A7599C6245B5A6631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5C8A02-A824-4135-829F-EF8FEA5E4A17}"/>
      </w:docPartPr>
      <w:docPartBody>
        <w:p w:rsidR="00000000" w:rsidRDefault="005846C8">
          <w:pPr>
            <w:pStyle w:val="BF22B112524F4A7599C6245B5A663164"/>
          </w:pPr>
          <w:r>
            <w:rPr>
              <w:lang w:bidi="nl-NL"/>
            </w:rPr>
            <w:t>[Professionele of technische vaardighe</w:t>
          </w:r>
          <w:r>
            <w:rPr>
              <w:lang w:bidi="nl-NL"/>
            </w:rPr>
            <w:t>den]</w:t>
          </w:r>
        </w:p>
      </w:docPartBody>
    </w:docPart>
    <w:docPart>
      <w:docPartPr>
        <w:name w:val="0690F9BD185845ABB5AD736E63880B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F14046-D9A4-497A-BCC3-33D717AD8FC3}"/>
      </w:docPartPr>
      <w:docPartBody>
        <w:p w:rsidR="00000000" w:rsidRDefault="005846C8">
          <w:pPr>
            <w:pStyle w:val="0690F9BD185845ABB5AD736E63880B28"/>
          </w:pPr>
          <w:r>
            <w:rPr>
              <w:rStyle w:val="Tekstvantijdelijkeaanduiding"/>
              <w:lang w:bidi="nl-NL"/>
            </w:rPr>
            <w:t>Voer alle inhoud in die u wilt herhalen, met inbegrip van andere besturingselementen voor inhoud. U kunt dit besturingselement ook invoegen rond tabelrijen om delen van een tabel te herhalen.</w:t>
          </w:r>
        </w:p>
      </w:docPartBody>
    </w:docPart>
    <w:docPart>
      <w:docPartPr>
        <w:name w:val="081ADB8A4D1C4DC2A53B4B8285EEC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759944-0B2F-458D-8BC6-AF3B3E298678}"/>
      </w:docPartPr>
      <w:docPartBody>
        <w:p w:rsidR="00000000" w:rsidRDefault="005846C8">
          <w:pPr>
            <w:pStyle w:val="081ADB8A4D1C4DC2A53B4B8285EEC8ED"/>
          </w:pPr>
          <w:r>
            <w:rPr>
              <w:lang w:bidi="nl-NL"/>
            </w:rPr>
            <w:t>U kunt hier uw cijfergemiddelde opnemen en een kort overzicht van relevante studieopdrachten, beurzen en studieprogramma's.</w:t>
          </w:r>
        </w:p>
      </w:docPartBody>
    </w:docPart>
    <w:docPart>
      <w:docPartPr>
        <w:name w:val="5650EBE459CC4FE5B6DBD7D9DEE59E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37794D-D399-4518-AF48-FE35434C25C3}"/>
      </w:docPartPr>
      <w:docPartBody>
        <w:p w:rsidR="00000000" w:rsidRDefault="00A21CA1" w:rsidP="00A21CA1">
          <w:pPr>
            <w:pStyle w:val="5650EBE459CC4FE5B6DBD7D9DEE59E0C"/>
          </w:pPr>
          <w:r>
            <w:rPr>
              <w:lang w:bidi="nl-NL"/>
            </w:rPr>
            <w:t>[Professionele of technische vaardigheden]</w:t>
          </w:r>
        </w:p>
      </w:docPartBody>
    </w:docPart>
    <w:docPart>
      <w:docPartPr>
        <w:name w:val="7521BD00D585469AB6A52737A0BCE1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B0B0EE-4694-4E55-8C97-727001A91EB3}"/>
      </w:docPartPr>
      <w:docPartBody>
        <w:p w:rsidR="00000000" w:rsidRDefault="00A21CA1" w:rsidP="00A21CA1">
          <w:pPr>
            <w:pStyle w:val="7521BD00D585469AB6A52737A0BCE1DE"/>
          </w:pPr>
          <w:r>
            <w:rPr>
              <w:rStyle w:val="Tekstvantijdelijkeaanduiding"/>
              <w:lang w:bidi="nl-NL"/>
            </w:rPr>
            <w:t>Voer alle inhoud in die u wilt herhalen, met inbegrip van andere besturingselementen voor inhoud.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A1"/>
    <w:rsid w:val="005846C8"/>
    <w:rsid w:val="00A2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ECA60CDE0914D7A8D3708C9DEBBA06E">
    <w:name w:val="FECA60CDE0914D7A8D3708C9DEBBA06E"/>
  </w:style>
  <w:style w:type="paragraph" w:customStyle="1" w:styleId="96BC89E8D2AC4984A4B57A280562A894">
    <w:name w:val="96BC89E8D2AC4984A4B57A280562A894"/>
  </w:style>
  <w:style w:type="paragraph" w:customStyle="1" w:styleId="076162BF670D4CA98DECD2726DB91CCC">
    <w:name w:val="076162BF670D4CA98DECD2726DB91CCC"/>
  </w:style>
  <w:style w:type="paragraph" w:customStyle="1" w:styleId="AF45D374E7F84DE59855508343ED9A03">
    <w:name w:val="AF45D374E7F84DE59855508343ED9A03"/>
  </w:style>
  <w:style w:type="character" w:styleId="Nadruk">
    <w:name w:val="Emphasis"/>
    <w:basedOn w:val="Standaardalinea-lettertype"/>
    <w:unhideWhenUsed/>
    <w:qFormat/>
    <w:rPr>
      <w:color w:val="5B9BD5" w:themeColor="accent1"/>
    </w:rPr>
  </w:style>
  <w:style w:type="paragraph" w:customStyle="1" w:styleId="07903C2E3FE849D68A917F07D44F6D22">
    <w:name w:val="07903C2E3FE849D68A917F07D44F6D22"/>
  </w:style>
  <w:style w:type="character" w:styleId="Tekstvantijdelijkeaanduiding">
    <w:name w:val="Placeholder Text"/>
    <w:basedOn w:val="Standaardalinea-lettertype"/>
    <w:uiPriority w:val="99"/>
    <w:semiHidden/>
    <w:rsid w:val="00A21CA1"/>
    <w:rPr>
      <w:color w:val="808080"/>
    </w:rPr>
  </w:style>
  <w:style w:type="paragraph" w:customStyle="1" w:styleId="459F89E34851431486ED8E5826D4A597">
    <w:name w:val="459F89E34851431486ED8E5826D4A597"/>
  </w:style>
  <w:style w:type="paragraph" w:customStyle="1" w:styleId="E09831F1F3E44734AB1605F1F2FC550B">
    <w:name w:val="E09831F1F3E44734AB1605F1F2FC550B"/>
  </w:style>
  <w:style w:type="paragraph" w:customStyle="1" w:styleId="03FC9A3C15C74B338F2A736F6EF2C507">
    <w:name w:val="03FC9A3C15C74B338F2A736F6EF2C507"/>
  </w:style>
  <w:style w:type="paragraph" w:customStyle="1" w:styleId="C549B2C7A3844733B4B0CC18F07F0A80">
    <w:name w:val="C549B2C7A3844733B4B0CC18F07F0A80"/>
  </w:style>
  <w:style w:type="paragraph" w:customStyle="1" w:styleId="B99AE5738F284865BB72EB4E523746BB">
    <w:name w:val="B99AE5738F284865BB72EB4E523746BB"/>
  </w:style>
  <w:style w:type="paragraph" w:customStyle="1" w:styleId="BF22B112524F4A7599C6245B5A663164">
    <w:name w:val="BF22B112524F4A7599C6245B5A663164"/>
  </w:style>
  <w:style w:type="paragraph" w:customStyle="1" w:styleId="0690F9BD185845ABB5AD736E63880B28">
    <w:name w:val="0690F9BD185845ABB5AD736E63880B28"/>
  </w:style>
  <w:style w:type="paragraph" w:customStyle="1" w:styleId="13C82DB8170C43CEBE861A7E2F2813D6">
    <w:name w:val="13C82DB8170C43CEBE861A7E2F2813D6"/>
  </w:style>
  <w:style w:type="paragraph" w:customStyle="1" w:styleId="5F5195F05A4049D1A747EA436EA3E1B1">
    <w:name w:val="5F5195F05A4049D1A747EA436EA3E1B1"/>
  </w:style>
  <w:style w:type="paragraph" w:customStyle="1" w:styleId="E5A49D261CAA488A897B99D0AE69BD49">
    <w:name w:val="E5A49D261CAA488A897B99D0AE69BD49"/>
  </w:style>
  <w:style w:type="paragraph" w:customStyle="1" w:styleId="081ADB8A4D1C4DC2A53B4B8285EEC8ED">
    <w:name w:val="081ADB8A4D1C4DC2A53B4B8285EEC8ED"/>
  </w:style>
  <w:style w:type="paragraph" w:customStyle="1" w:styleId="BF9DAF0D8AB1422DACB00BB61F6D10AA">
    <w:name w:val="BF9DAF0D8AB1422DACB00BB61F6D10AA"/>
  </w:style>
  <w:style w:type="paragraph" w:customStyle="1" w:styleId="A8B32C7976A64763960B017034ACBD50">
    <w:name w:val="A8B32C7976A64763960B017034ACBD50"/>
  </w:style>
  <w:style w:type="paragraph" w:customStyle="1" w:styleId="D032C8D3572C42E99B0B7B5927460EE3">
    <w:name w:val="D032C8D3572C42E99B0B7B5927460EE3"/>
  </w:style>
  <w:style w:type="paragraph" w:customStyle="1" w:styleId="5650EBE459CC4FE5B6DBD7D9DEE59E0C">
    <w:name w:val="5650EBE459CC4FE5B6DBD7D9DEE59E0C"/>
    <w:rsid w:val="00A21CA1"/>
  </w:style>
  <w:style w:type="paragraph" w:customStyle="1" w:styleId="5661B31387F64EEE952381058CE73BDA">
    <w:name w:val="5661B31387F64EEE952381058CE73BDA"/>
    <w:rsid w:val="00A21CA1"/>
  </w:style>
  <w:style w:type="paragraph" w:customStyle="1" w:styleId="5B1DCE9861F449F0939B2279AD7140C3">
    <w:name w:val="5B1DCE9861F449F0939B2279AD7140C3"/>
    <w:rsid w:val="00A21CA1"/>
  </w:style>
  <w:style w:type="paragraph" w:customStyle="1" w:styleId="04747753B64C43159A54984471A04972">
    <w:name w:val="04747753B64C43159A54984471A04972"/>
    <w:rsid w:val="00A21CA1"/>
  </w:style>
  <w:style w:type="paragraph" w:customStyle="1" w:styleId="00750C33C50B4257A332AFE891B818A6">
    <w:name w:val="00750C33C50B4257A332AFE891B818A6"/>
    <w:rsid w:val="00A21CA1"/>
  </w:style>
  <w:style w:type="paragraph" w:customStyle="1" w:styleId="7521BD00D585469AB6A52737A0BCE1DE">
    <w:name w:val="7521BD00D585469AB6A52737A0BCE1DE"/>
    <w:rsid w:val="00A21C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Chiho portfolio3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FB6215"/>
      </a:accent1>
      <a:accent2>
        <a:srgbClr val="EB3B11"/>
      </a:accent2>
      <a:accent3>
        <a:srgbClr val="4EA6DC"/>
      </a:accent3>
      <a:accent4>
        <a:srgbClr val="4775E7"/>
      </a:accent4>
      <a:accent5>
        <a:srgbClr val="8971E1"/>
      </a:accent5>
      <a:accent6>
        <a:srgbClr val="FC5420"/>
      </a:accent6>
      <a:hlink>
        <a:srgbClr val="F52BF0"/>
      </a:hlink>
      <a:folHlink>
        <a:srgbClr val="C830C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D4DF2640-AA81-4420-8C7F-105B3329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cv (eenvoudig ontwerp)</Template>
  <TotalTime>11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</dc:creator>
  <cp:lastModifiedBy>Olivier Janse</cp:lastModifiedBy>
  <cp:revision>1</cp:revision>
  <dcterms:created xsi:type="dcterms:W3CDTF">2018-12-08T19:03:00Z</dcterms:created>
  <dcterms:modified xsi:type="dcterms:W3CDTF">2018-12-08T19:14:00Z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